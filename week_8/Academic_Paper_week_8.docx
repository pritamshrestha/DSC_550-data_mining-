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3FCF5" w14:textId="17D67CCF" w:rsidR="0039468A" w:rsidRPr="00F55C10" w:rsidRDefault="002A01F1" w:rsidP="00261814">
      <w:pPr>
        <w:rPr>
          <w:rFonts w:cstheme="minorHAnsi"/>
        </w:rPr>
      </w:pPr>
      <w:r w:rsidRPr="00F55C10">
        <w:rPr>
          <w:rFonts w:cstheme="minorHAnsi"/>
        </w:rPr>
        <w:t>Pritam shrestha</w:t>
      </w:r>
      <w:r w:rsidR="00AC57A4">
        <w:rPr>
          <w:rFonts w:cstheme="minorHAnsi"/>
        </w:rPr>
        <w:tab/>
      </w:r>
      <w:r w:rsidR="00AC57A4">
        <w:rPr>
          <w:rFonts w:cstheme="minorHAnsi"/>
        </w:rPr>
        <w:tab/>
      </w:r>
      <w:r w:rsidR="00AC57A4">
        <w:rPr>
          <w:rFonts w:cstheme="minorHAnsi"/>
        </w:rPr>
        <w:tab/>
      </w:r>
      <w:r w:rsidR="00AC57A4">
        <w:rPr>
          <w:rFonts w:cstheme="minorHAnsi"/>
        </w:rPr>
        <w:tab/>
      </w:r>
      <w:r w:rsidR="00AC57A4">
        <w:rPr>
          <w:rFonts w:cstheme="minorHAnsi"/>
        </w:rPr>
        <w:tab/>
      </w:r>
      <w:r w:rsidR="00AC57A4">
        <w:rPr>
          <w:rFonts w:cstheme="minorHAnsi"/>
        </w:rPr>
        <w:tab/>
        <w:t xml:space="preserve">            </w:t>
      </w:r>
      <w:r w:rsidR="008B7E1C">
        <w:rPr>
          <w:rFonts w:cstheme="minorHAnsi"/>
        </w:rPr>
        <w:t>DSC_</w:t>
      </w:r>
      <w:r w:rsidR="0092429D">
        <w:rPr>
          <w:rFonts w:cstheme="minorHAnsi"/>
        </w:rPr>
        <w:t>550</w:t>
      </w:r>
    </w:p>
    <w:p w14:paraId="4342CC3A" w14:textId="02C2D672" w:rsidR="0039468A" w:rsidRPr="00F55C10" w:rsidRDefault="00330DD9" w:rsidP="00261814">
      <w:pPr>
        <w:rPr>
          <w:rFonts w:cstheme="minorHAnsi"/>
        </w:rPr>
      </w:pPr>
      <w:r>
        <w:rPr>
          <w:rFonts w:cstheme="minorHAnsi"/>
        </w:rPr>
        <w:t>July 27</w:t>
      </w:r>
      <w:r w:rsidR="00BF1623" w:rsidRPr="00F55C10">
        <w:rPr>
          <w:rFonts w:cstheme="minorHAnsi"/>
        </w:rPr>
        <w:t>, 2020</w:t>
      </w:r>
      <w:r w:rsidR="00AC57A4">
        <w:rPr>
          <w:rFonts w:cstheme="minorHAnsi"/>
        </w:rPr>
        <w:tab/>
      </w:r>
      <w:r w:rsidR="00AC57A4">
        <w:rPr>
          <w:rFonts w:cstheme="minorHAnsi"/>
        </w:rPr>
        <w:tab/>
      </w:r>
      <w:r w:rsidR="00AC57A4">
        <w:rPr>
          <w:rFonts w:cstheme="minorHAnsi"/>
        </w:rPr>
        <w:tab/>
      </w:r>
      <w:r w:rsidR="00AC57A4">
        <w:rPr>
          <w:rFonts w:cstheme="minorHAnsi"/>
        </w:rPr>
        <w:tab/>
      </w:r>
      <w:r w:rsidR="00AC57A4">
        <w:rPr>
          <w:rFonts w:cstheme="minorHAnsi"/>
        </w:rPr>
        <w:tab/>
      </w:r>
      <w:r w:rsidR="00AC57A4">
        <w:rPr>
          <w:rFonts w:cstheme="minorHAnsi"/>
        </w:rPr>
        <w:tab/>
        <w:t xml:space="preserve">                        Prof. Dr. Brant Abeln</w:t>
      </w:r>
    </w:p>
    <w:p w14:paraId="2F7E38A3" w14:textId="77777777" w:rsidR="00062C86" w:rsidRDefault="00062C86" w:rsidP="00261814">
      <w:pPr>
        <w:ind w:left="70"/>
        <w:rPr>
          <w:b/>
        </w:rPr>
      </w:pPr>
    </w:p>
    <w:p w14:paraId="659963DF" w14:textId="76A6CC30" w:rsidR="00674B59" w:rsidRDefault="002B5A30" w:rsidP="0059788B">
      <w:pPr>
        <w:ind w:left="70"/>
        <w:rPr>
          <w:b/>
        </w:rPr>
      </w:pPr>
      <w:r>
        <w:rPr>
          <w:b/>
        </w:rPr>
        <w:t>Overview:</w:t>
      </w:r>
    </w:p>
    <w:p w14:paraId="135FC182" w14:textId="188B75B8" w:rsidR="002B5A30" w:rsidRDefault="002B5A30" w:rsidP="00261814">
      <w:pPr>
        <w:ind w:left="70"/>
      </w:pPr>
      <w:r>
        <w:t xml:space="preserve">Artificial neural networks also called neural networks; it is a series of algorithms that recognize underlying relationships </w:t>
      </w:r>
      <w:r w:rsidR="0002653B">
        <w:t>that</w:t>
      </w:r>
      <w:r>
        <w:t xml:space="preserve"> mimic the operation of the human brain to </w:t>
      </w:r>
      <w:r w:rsidR="0002653B">
        <w:t>identify</w:t>
      </w:r>
      <w:r>
        <w:t xml:space="preserve"> relationships between vast amounts of data. It can adapt to changing </w:t>
      </w:r>
      <w:r w:rsidR="0002653B">
        <w:t xml:space="preserve">the </w:t>
      </w:r>
      <w:r>
        <w:t>input of data</w:t>
      </w:r>
      <w:r w:rsidR="0002653B">
        <w:t>,</w:t>
      </w:r>
      <w:r>
        <w:t xml:space="preserve"> so it gen</w:t>
      </w:r>
      <w:r w:rsidR="00CB2FE0">
        <w:t>erates the best possible result without changing the output instructions.</w:t>
      </w:r>
      <w:r w:rsidR="0021281A">
        <w:t xml:space="preserve"> A neural network works similarly to the human brain’s neural network. A ‘neuron’ in </w:t>
      </w:r>
      <w:r w:rsidR="0002653B">
        <w:t xml:space="preserve">a </w:t>
      </w:r>
      <w:r w:rsidR="0021281A">
        <w:t xml:space="preserve">neural network is a mathematical function that performs </w:t>
      </w:r>
      <w:r w:rsidR="0002653B">
        <w:t>particular</w:t>
      </w:r>
      <w:r w:rsidR="0021281A">
        <w:t xml:space="preserve"> action based on the given instructions. It consists of </w:t>
      </w:r>
      <w:r w:rsidR="0002653B">
        <w:t xml:space="preserve">a </w:t>
      </w:r>
      <w:r w:rsidR="0021281A">
        <w:t xml:space="preserve">layer of interconnected nodes. Each node is called </w:t>
      </w:r>
      <w:r w:rsidR="0002653B">
        <w:t xml:space="preserve">a </w:t>
      </w:r>
      <w:r w:rsidR="0021281A">
        <w:t xml:space="preserve">perceptron. In a multi-layered perceptron (MLP), they are arranged in interconnected layers. Generally, </w:t>
      </w:r>
      <w:r w:rsidR="0002653B">
        <w:t xml:space="preserve">the </w:t>
      </w:r>
      <w:r w:rsidR="0021281A">
        <w:t>input layer collects input. The output layer maps the in</w:t>
      </w:r>
      <w:r w:rsidR="0002653B">
        <w:t>formation</w:t>
      </w:r>
      <w:r w:rsidR="0021281A">
        <w:t xml:space="preserve">. Neural networks are a computing system with interconnected nodes that work more likely human brain. So we can use it to recognize correlations and hidden patterns </w:t>
      </w:r>
      <w:r w:rsidR="007E799B">
        <w:t>in raw data and also to cluster and classify raw data</w:t>
      </w:r>
      <w:r w:rsidR="0002653B">
        <w:t>,</w:t>
      </w:r>
      <w:r w:rsidR="007E799B">
        <w:t xml:space="preserve"> which continuously learn</w:t>
      </w:r>
      <w:r w:rsidR="0002653B">
        <w:t>s</w:t>
      </w:r>
      <w:r w:rsidR="007E799B">
        <w:t xml:space="preserve"> and improve over time.</w:t>
      </w:r>
    </w:p>
    <w:p w14:paraId="3249F9E6" w14:textId="3C2D8D01" w:rsidR="00D617BF" w:rsidRDefault="00D617BF" w:rsidP="00261814">
      <w:pPr>
        <w:ind w:left="70"/>
      </w:pPr>
      <w:r>
        <w:t>Finally, I found one academic</w:t>
      </w:r>
      <w:r w:rsidR="00C9564C">
        <w:t xml:space="preserve"> paper that outlines the problem statement and solved </w:t>
      </w:r>
      <w:r w:rsidR="00EB6CBC">
        <w:t xml:space="preserve">it </w:t>
      </w:r>
      <w:r w:rsidR="00C9564C">
        <w:t>by using neural networks.</w:t>
      </w:r>
      <w:r w:rsidR="00830B10">
        <w:t xml:space="preserve"> </w:t>
      </w:r>
    </w:p>
    <w:p w14:paraId="1AB7E80D" w14:textId="77F44399" w:rsidR="00830B10" w:rsidRDefault="0059788B" w:rsidP="0059788B">
      <w:pPr>
        <w:rPr>
          <w:b/>
        </w:rPr>
      </w:pPr>
      <w:r>
        <w:t xml:space="preserve"> </w:t>
      </w:r>
      <w:r w:rsidR="00830B10" w:rsidRPr="00830B10">
        <w:rPr>
          <w:b/>
        </w:rPr>
        <w:t>Problem Statement</w:t>
      </w:r>
    </w:p>
    <w:p w14:paraId="593088AE" w14:textId="3A8741E5" w:rsidR="00830B10" w:rsidRPr="00830B10" w:rsidRDefault="00830B10" w:rsidP="00830B10">
      <w:pPr>
        <w:ind w:left="70"/>
        <w:rPr>
          <w:b/>
        </w:rPr>
      </w:pPr>
      <w:r w:rsidRPr="00830B10">
        <w:rPr>
          <w:b/>
        </w:rPr>
        <w:t>“Application of the artificial neural networks in estimating participation in elections</w:t>
      </w:r>
      <w:r w:rsidR="00EB6CBC">
        <w:rPr>
          <w:b/>
        </w:rPr>
        <w:t>.</w:t>
      </w:r>
      <w:r w:rsidRPr="00830B10">
        <w:rPr>
          <w:b/>
        </w:rPr>
        <w:t>”</w:t>
      </w:r>
    </w:p>
    <w:p w14:paraId="0E51F14F" w14:textId="4F2C7482" w:rsidR="00830B10" w:rsidRDefault="00830B10" w:rsidP="00830B10">
      <w:pPr>
        <w:ind w:left="70"/>
      </w:pPr>
      <w:r>
        <w:t xml:space="preserve">They used neural networks to estimate participation in elections. I am very interested </w:t>
      </w:r>
      <w:r w:rsidR="00EB6CBC">
        <w:t>in</w:t>
      </w:r>
      <w:r>
        <w:t xml:space="preserve"> this project because I wanted to learn how they used neural networks to solve this problem.</w:t>
      </w:r>
      <w:r w:rsidR="00A367F7">
        <w:t xml:space="preserve"> </w:t>
      </w:r>
      <w:r w:rsidR="00A367F7">
        <w:lastRenderedPageBreak/>
        <w:t xml:space="preserve">According to their academic paper, they were trying to estimate participation in </w:t>
      </w:r>
      <w:r w:rsidR="00EB6CBC">
        <w:t xml:space="preserve">the </w:t>
      </w:r>
      <w:r w:rsidR="00A367F7">
        <w:t xml:space="preserve">presidential election of Iran implementing artificial intelligence </w:t>
      </w:r>
      <w:r w:rsidR="00C4120F">
        <w:t>technique</w:t>
      </w:r>
      <w:r w:rsidR="00EB6CBC">
        <w:t>s</w:t>
      </w:r>
      <w:r w:rsidR="00C4120F">
        <w:t>.</w:t>
      </w:r>
    </w:p>
    <w:p w14:paraId="4A6A6704" w14:textId="0B506D8A" w:rsidR="00830B10" w:rsidRDefault="00830B10" w:rsidP="00830B10">
      <w:pPr>
        <w:ind w:left="70"/>
        <w:rPr>
          <w:b/>
        </w:rPr>
      </w:pPr>
      <w:r w:rsidRPr="00830B10">
        <w:rPr>
          <w:b/>
        </w:rPr>
        <w:t>Used Neural Networks</w:t>
      </w:r>
    </w:p>
    <w:p w14:paraId="2786FBA9" w14:textId="631D34BB" w:rsidR="00830B10" w:rsidRDefault="004B2034" w:rsidP="00830B10">
      <w:pPr>
        <w:ind w:left="70"/>
      </w:pPr>
      <w:r>
        <w:t xml:space="preserve">According to the academic paper, they have used multilayer feed-forward artificial neural networks. It is a kind of neural network in which learning of a neural network is performed by </w:t>
      </w:r>
      <w:r w:rsidR="002B561C">
        <w:t xml:space="preserve">the </w:t>
      </w:r>
      <w:r>
        <w:t>back</w:t>
      </w:r>
      <w:r w:rsidR="002B561C">
        <w:t>-</w:t>
      </w:r>
      <w:r>
        <w:t xml:space="preserve">propagation algorithm. It frequently repeats the weight learning process to classify. Basically, it </w:t>
      </w:r>
      <w:r w:rsidR="00340524">
        <w:t>consists</w:t>
      </w:r>
      <w:r>
        <w:t xml:space="preserve"> of an input layer, one or more hidden layer</w:t>
      </w:r>
      <w:r w:rsidR="002B561C">
        <w:t>s,</w:t>
      </w:r>
      <w:r>
        <w:t xml:space="preserve"> and </w:t>
      </w:r>
      <w:r w:rsidR="002B561C">
        <w:t xml:space="preserve">an </w:t>
      </w:r>
      <w:r>
        <w:t xml:space="preserve">output </w:t>
      </w:r>
      <w:r w:rsidR="00340524">
        <w:t>layer. Th</w:t>
      </w:r>
      <w:r w:rsidR="002B561C">
        <w:t>ese</w:t>
      </w:r>
      <w:r>
        <w:t xml:space="preserve"> input layers are responsible </w:t>
      </w:r>
      <w:r w:rsidR="002B561C">
        <w:t>for transferring</w:t>
      </w:r>
      <w:r>
        <w:t xml:space="preserve"> input. Once it </w:t>
      </w:r>
      <w:r w:rsidR="00340524">
        <w:t>weights</w:t>
      </w:r>
      <w:r>
        <w:t xml:space="preserve"> input, it </w:t>
      </w:r>
      <w:r w:rsidR="00340524">
        <w:t xml:space="preserve">transfers </w:t>
      </w:r>
      <w:r>
        <w:t xml:space="preserve">to </w:t>
      </w:r>
      <w:r w:rsidR="002B561C">
        <w:t xml:space="preserve">the </w:t>
      </w:r>
      <w:r w:rsidR="00340524">
        <w:t>second layer of pseudo-neuron units</w:t>
      </w:r>
      <w:r w:rsidR="002B561C">
        <w:t>,</w:t>
      </w:r>
      <w:r w:rsidR="00340524">
        <w:t xml:space="preserve"> which is called </w:t>
      </w:r>
      <w:r w:rsidR="002B561C">
        <w:t xml:space="preserve">the </w:t>
      </w:r>
      <w:r w:rsidR="00340524">
        <w:t>hidden layer.  The output of this hidden layer enters another hidden layer as an input</w:t>
      </w:r>
      <w:r w:rsidR="002B561C">
        <w:t>;</w:t>
      </w:r>
      <w:r w:rsidR="00340524">
        <w:t xml:space="preserve"> then</w:t>
      </w:r>
      <w:r w:rsidR="002B561C">
        <w:t>,</w:t>
      </w:r>
      <w:r w:rsidR="00340524">
        <w:t xml:space="preserve"> the weighted input reach</w:t>
      </w:r>
      <w:r w:rsidR="002B561C">
        <w:t>es</w:t>
      </w:r>
      <w:r w:rsidR="00340524">
        <w:t xml:space="preserve"> ideal weight,  networks learn by educational data series</w:t>
      </w:r>
      <w:r w:rsidR="0098494A">
        <w:t>,</w:t>
      </w:r>
      <w:r w:rsidR="00340524">
        <w:t xml:space="preserve"> and provides classification and anticipation operation for tuple and test samples.</w:t>
      </w:r>
    </w:p>
    <w:p w14:paraId="4A141851" w14:textId="2C9D72DF" w:rsidR="00C7498C" w:rsidRPr="00C7498C" w:rsidRDefault="00C7498C" w:rsidP="00830B10">
      <w:pPr>
        <w:ind w:left="70"/>
        <w:rPr>
          <w:b/>
        </w:rPr>
      </w:pPr>
      <w:r w:rsidRPr="00C7498C">
        <w:rPr>
          <w:b/>
        </w:rPr>
        <w:t>Why Useful?</w:t>
      </w:r>
    </w:p>
    <w:p w14:paraId="257F4FEA" w14:textId="2CBBB9F8" w:rsidR="00340524" w:rsidRDefault="00340524" w:rsidP="00830B10">
      <w:pPr>
        <w:ind w:left="70"/>
      </w:pPr>
      <w:r>
        <w:t xml:space="preserve">These neural networks are </w:t>
      </w:r>
      <w:r w:rsidR="0098494A">
        <w:t>beneficia</w:t>
      </w:r>
      <w:r>
        <w:t xml:space="preserve">l to estimate the participation of voters for </w:t>
      </w:r>
      <w:r w:rsidR="0098494A">
        <w:t xml:space="preserve">the </w:t>
      </w:r>
      <w:r>
        <w:t>election. It might give some insights about election prediction and election</w:t>
      </w:r>
      <w:r w:rsidR="0098494A">
        <w:t>-</w:t>
      </w:r>
      <w:r>
        <w:t>related activities that help to manage the resources and complete the election process.</w:t>
      </w:r>
    </w:p>
    <w:p w14:paraId="2F4C9287" w14:textId="16B23B71" w:rsidR="00C7498C" w:rsidRDefault="004B1BEE" w:rsidP="00830B10">
      <w:pPr>
        <w:ind w:left="70"/>
        <w:rPr>
          <w:b/>
        </w:rPr>
      </w:pPr>
      <w:r w:rsidRPr="004B1BEE">
        <w:rPr>
          <w:b/>
        </w:rPr>
        <w:t>Time Duration and Complexity:</w:t>
      </w:r>
    </w:p>
    <w:p w14:paraId="4E9F2B9A" w14:textId="426E80A7" w:rsidR="004B1BEE" w:rsidRDefault="000669A3" w:rsidP="00830B10">
      <w:pPr>
        <w:ind w:left="70"/>
      </w:pPr>
      <w:r>
        <w:t xml:space="preserve">Actually, they created </w:t>
      </w:r>
      <w:r w:rsidR="00EB0178">
        <w:t xml:space="preserve">an </w:t>
      </w:r>
      <w:r>
        <w:t>artific</w:t>
      </w:r>
      <w:r w:rsidR="007758A7">
        <w:t xml:space="preserve">ial neural network using </w:t>
      </w:r>
      <w:r w:rsidR="00EB0178">
        <w:t>M</w:t>
      </w:r>
      <w:r w:rsidR="007758A7">
        <w:t>atlab tools and chose Feed-network with tan-sigmoid transmission function in the hidden and o</w:t>
      </w:r>
      <w:r w:rsidR="00970060">
        <w:t xml:space="preserve">utput layers. They also used ten (10) </w:t>
      </w:r>
      <w:r w:rsidR="007758A7">
        <w:t>neuro</w:t>
      </w:r>
      <w:r w:rsidR="00970060">
        <w:t>ns in hidden layers. They had ten (10) inputs, and three (3)</w:t>
      </w:r>
      <w:r w:rsidR="007758A7">
        <w:t xml:space="preserve"> outputs for this process. As a data preparation, they split data into different stages</w:t>
      </w:r>
      <w:r w:rsidR="00EB0178">
        <w:t>,</w:t>
      </w:r>
      <w:r w:rsidR="007758A7">
        <w:t xml:space="preserve"> such as 70% for training purpose</w:t>
      </w:r>
      <w:r w:rsidR="00EB0178">
        <w:t>s</w:t>
      </w:r>
      <w:r w:rsidR="007758A7">
        <w:t>, 15% for validation purpose</w:t>
      </w:r>
      <w:r w:rsidR="00EB0178">
        <w:t>s</w:t>
      </w:r>
      <w:r w:rsidR="00FF1C4C">
        <w:t>,</w:t>
      </w:r>
      <w:r w:rsidR="007758A7">
        <w:t xml:space="preserve"> and 15% for testing purpose</w:t>
      </w:r>
      <w:r w:rsidR="00EB0178">
        <w:t>s</w:t>
      </w:r>
      <w:r w:rsidR="004D51D8">
        <w:t xml:space="preserve">. I think they had </w:t>
      </w:r>
      <w:r w:rsidR="00EB0178">
        <w:t xml:space="preserve">very simple </w:t>
      </w:r>
      <w:r w:rsidR="007758A7">
        <w:t>data as personal data of 100 individuals</w:t>
      </w:r>
      <w:r w:rsidR="00EB0178">
        <w:t>,</w:t>
      </w:r>
      <w:r w:rsidR="007758A7">
        <w:t xml:space="preserve"> but they did not mention </w:t>
      </w:r>
      <w:r w:rsidR="00EB0178">
        <w:t xml:space="preserve">the </w:t>
      </w:r>
      <w:r w:rsidR="007758A7">
        <w:t>time duration of the project.</w:t>
      </w:r>
    </w:p>
    <w:p w14:paraId="54CD6161" w14:textId="77777777" w:rsidR="00A93506" w:rsidRDefault="00A93506" w:rsidP="00830B10">
      <w:pPr>
        <w:ind w:left="70"/>
        <w:rPr>
          <w:b/>
        </w:rPr>
      </w:pPr>
    </w:p>
    <w:p w14:paraId="661DB31B" w14:textId="77777777" w:rsidR="00A93506" w:rsidRDefault="00A93506" w:rsidP="00830B10">
      <w:pPr>
        <w:ind w:left="70"/>
        <w:rPr>
          <w:b/>
        </w:rPr>
      </w:pPr>
    </w:p>
    <w:p w14:paraId="46B98D17" w14:textId="57667C3D" w:rsidR="00222767" w:rsidRDefault="00222767" w:rsidP="00830B10">
      <w:pPr>
        <w:ind w:left="70"/>
        <w:rPr>
          <w:b/>
        </w:rPr>
      </w:pPr>
      <w:r w:rsidRPr="00222767">
        <w:rPr>
          <w:b/>
        </w:rPr>
        <w:t>Result</w:t>
      </w:r>
    </w:p>
    <w:p w14:paraId="11B92055" w14:textId="7CD5BEAF" w:rsidR="00222767" w:rsidRDefault="00222767" w:rsidP="00830B10">
      <w:pPr>
        <w:ind w:left="70"/>
      </w:pPr>
      <w:r>
        <w:rPr>
          <w:b/>
        </w:rPr>
        <w:t>A</w:t>
      </w:r>
      <w:r>
        <w:t xml:space="preserve">ccording to their conclusion, they </w:t>
      </w:r>
      <w:r w:rsidR="00BD54DF">
        <w:t xml:space="preserve">got 91% accuracy in </w:t>
      </w:r>
      <w:r w:rsidR="009C25A7">
        <w:t xml:space="preserve">the </w:t>
      </w:r>
      <w:r w:rsidR="00BD54DF">
        <w:t xml:space="preserve">future election of </w:t>
      </w:r>
      <w:r w:rsidR="009C25A7">
        <w:t xml:space="preserve">the </w:t>
      </w:r>
      <w:r w:rsidR="00BD54DF">
        <w:t>Islamic Republic of Iran in Kohkiloyc and Boyerahmad province.</w:t>
      </w:r>
      <w:r w:rsidR="00481D22">
        <w:t xml:space="preserve"> They tried once to estimate the participation in </w:t>
      </w:r>
      <w:r w:rsidR="009C25A7">
        <w:t xml:space="preserve">the </w:t>
      </w:r>
      <w:r w:rsidR="00481D22">
        <w:t>presidential election of Iran. They never mentioned other attempt</w:t>
      </w:r>
      <w:r w:rsidR="009C25A7">
        <w:t>s</w:t>
      </w:r>
      <w:r w:rsidR="00481D22">
        <w:t xml:space="preserve"> to solve this problem.</w:t>
      </w:r>
    </w:p>
    <w:p w14:paraId="7AB2EFF6" w14:textId="4FA00169" w:rsidR="00755931" w:rsidRDefault="00755931" w:rsidP="00830B10">
      <w:pPr>
        <w:ind w:left="70"/>
        <w:rPr>
          <w:b/>
        </w:rPr>
      </w:pPr>
      <w:r w:rsidRPr="00755931">
        <w:rPr>
          <w:b/>
        </w:rPr>
        <w:t>My Question</w:t>
      </w:r>
      <w:r w:rsidR="00A93506">
        <w:rPr>
          <w:b/>
        </w:rPr>
        <w:t>s to Auther</w:t>
      </w:r>
    </w:p>
    <w:p w14:paraId="25018295" w14:textId="16CFCC72" w:rsidR="00755931" w:rsidRDefault="00F123AB" w:rsidP="00830B10">
      <w:pPr>
        <w:ind w:left="70"/>
      </w:pPr>
      <w:r>
        <w:t xml:space="preserve">I </w:t>
      </w:r>
      <w:r w:rsidR="00755931">
        <w:t>enjoyed reading their implementation of neural networks as well as their academic paper</w:t>
      </w:r>
      <w:r w:rsidR="00E174A6">
        <w:t>,</w:t>
      </w:r>
      <w:r w:rsidR="00755931">
        <w:t xml:space="preserve"> but they did not mention time</w:t>
      </w:r>
      <w:r w:rsidR="00BD1119">
        <w:t xml:space="preserve"> duration</w:t>
      </w:r>
      <w:r w:rsidR="00755931">
        <w:t xml:space="preserve">. I was kind of curious about </w:t>
      </w:r>
      <w:r w:rsidR="00E174A6">
        <w:t xml:space="preserve">the </w:t>
      </w:r>
      <w:r w:rsidR="00755931">
        <w:t>time</w:t>
      </w:r>
      <w:r w:rsidR="00BD1119">
        <w:t xml:space="preserve"> duration</w:t>
      </w:r>
      <w:r w:rsidR="00755931">
        <w:t>, faced problem</w:t>
      </w:r>
      <w:r w:rsidR="00E174A6">
        <w:t>s</w:t>
      </w:r>
      <w:r w:rsidR="00755931">
        <w:t xml:space="preserve"> and issues while working in that project. So I would like to ask </w:t>
      </w:r>
      <w:r w:rsidR="00E174A6">
        <w:t xml:space="preserve">the </w:t>
      </w:r>
      <w:r w:rsidR="00755931">
        <w:t>following questions.</w:t>
      </w:r>
      <w:bookmarkStart w:id="0" w:name="_GoBack"/>
      <w:bookmarkEnd w:id="0"/>
    </w:p>
    <w:p w14:paraId="633E84BF" w14:textId="0405C676" w:rsidR="00755931" w:rsidRDefault="00755931" w:rsidP="00755931">
      <w:pPr>
        <w:pStyle w:val="ListParagraph"/>
        <w:numPr>
          <w:ilvl w:val="0"/>
          <w:numId w:val="24"/>
        </w:numPr>
      </w:pPr>
      <w:r>
        <w:t xml:space="preserve">Why </w:t>
      </w:r>
      <w:r w:rsidR="00B9247D">
        <w:t>do they choose multilayer feed-forward neural networks?</w:t>
      </w:r>
    </w:p>
    <w:p w14:paraId="2391BB05" w14:textId="60707DE8" w:rsidR="00B9247D" w:rsidRDefault="00B9247D" w:rsidP="00755931">
      <w:pPr>
        <w:pStyle w:val="ListParagraph"/>
        <w:numPr>
          <w:ilvl w:val="0"/>
          <w:numId w:val="24"/>
        </w:numPr>
      </w:pPr>
      <w:r>
        <w:t xml:space="preserve">What was the time duration and cost of </w:t>
      </w:r>
      <w:r w:rsidR="00E174A6">
        <w:t>the project?</w:t>
      </w:r>
    </w:p>
    <w:p w14:paraId="5CBC9415" w14:textId="4C906F02" w:rsidR="00B9247D" w:rsidRDefault="00B9247D" w:rsidP="00755931">
      <w:pPr>
        <w:pStyle w:val="ListParagraph"/>
        <w:numPr>
          <w:ilvl w:val="0"/>
          <w:numId w:val="24"/>
        </w:numPr>
      </w:pPr>
      <w:r>
        <w:t>Why they used only 100 samples?</w:t>
      </w:r>
    </w:p>
    <w:p w14:paraId="1BD8B969" w14:textId="77777777" w:rsidR="00B9247D" w:rsidRDefault="00B9247D" w:rsidP="00B9247D">
      <w:pPr>
        <w:ind w:left="70"/>
      </w:pPr>
    </w:p>
    <w:p w14:paraId="477D4B8D" w14:textId="77777777" w:rsidR="00EC3808" w:rsidRDefault="00B9247D" w:rsidP="008E3868">
      <w:pPr>
        <w:ind w:left="70"/>
        <w:rPr>
          <w:b/>
        </w:rPr>
      </w:pPr>
      <w:r w:rsidRPr="0073377C">
        <w:rPr>
          <w:b/>
        </w:rPr>
        <w:t>References:</w:t>
      </w:r>
    </w:p>
    <w:p w14:paraId="5CB82FF9" w14:textId="168B9A41" w:rsidR="008E3868" w:rsidRDefault="000D782C" w:rsidP="000D782C">
      <w:pPr>
        <w:ind w:left="70"/>
      </w:pPr>
      <w:r>
        <w:t>Seyyed R K, Mohammad M &amp; Sohrab H</w:t>
      </w:r>
      <w:r>
        <w:rPr>
          <w:b/>
        </w:rPr>
        <w:t xml:space="preserve"> (</w:t>
      </w:r>
      <w:r w:rsidRPr="000D782C">
        <w:t>2013</w:t>
      </w:r>
      <w:r>
        <w:rPr>
          <w:b/>
        </w:rPr>
        <w:t xml:space="preserve">), </w:t>
      </w:r>
      <w:r w:rsidRPr="000D782C">
        <w:t>Application of the artificial neural networks in estimating participation in elections</w:t>
      </w:r>
      <w:r>
        <w:t>,&lt;</w:t>
      </w:r>
      <w:hyperlink r:id="rId8" w:history="1">
        <w:r w:rsidR="008E3868">
          <w:rPr>
            <w:rStyle w:val="Hyperlink"/>
          </w:rPr>
          <w:t>https://arxiv.org/ftp/arxiv/papers/1309/1309.2183.pdf</w:t>
        </w:r>
      </w:hyperlink>
      <w:r>
        <w:t>&gt;</w:t>
      </w:r>
    </w:p>
    <w:p w14:paraId="2115429E" w14:textId="77777777" w:rsidR="008E3868" w:rsidRDefault="008E3868" w:rsidP="008E3868">
      <w:pPr>
        <w:ind w:left="70"/>
      </w:pPr>
    </w:p>
    <w:p w14:paraId="14D4CBFA" w14:textId="42A203E5" w:rsidR="00B9247D" w:rsidRPr="0073377C" w:rsidRDefault="00B9247D" w:rsidP="00B9247D">
      <w:pPr>
        <w:ind w:left="70"/>
        <w:rPr>
          <w:b/>
        </w:rPr>
      </w:pPr>
    </w:p>
    <w:p w14:paraId="42DC71DA" w14:textId="77777777" w:rsidR="00CB2FE0" w:rsidRPr="002B5A30" w:rsidRDefault="00CB2FE0" w:rsidP="00CB2FE0"/>
    <w:p w14:paraId="4DF62BD6" w14:textId="77777777" w:rsidR="009F1F83" w:rsidRPr="009F1F83" w:rsidRDefault="009F1F83" w:rsidP="00261814">
      <w:pPr>
        <w:ind w:left="70"/>
        <w:rPr>
          <w:rFonts w:cstheme="minorHAnsi"/>
          <w:b/>
          <w:bCs/>
          <w:iCs/>
        </w:rPr>
      </w:pPr>
    </w:p>
    <w:sectPr w:rsidR="009F1F83" w:rsidRPr="009F1F83" w:rsidSect="00A1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524DF" w14:textId="77777777" w:rsidR="00A74454" w:rsidRDefault="00A74454" w:rsidP="00701C0F">
      <w:pPr>
        <w:spacing w:line="240" w:lineRule="auto"/>
      </w:pPr>
      <w:r>
        <w:separator/>
      </w:r>
    </w:p>
  </w:endnote>
  <w:endnote w:type="continuationSeparator" w:id="0">
    <w:p w14:paraId="445AA169" w14:textId="77777777" w:rsidR="00A74454" w:rsidRDefault="00A74454" w:rsidP="00701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38B70" w14:textId="77777777" w:rsidR="00A74454" w:rsidRDefault="00A74454" w:rsidP="00701C0F">
      <w:pPr>
        <w:spacing w:line="240" w:lineRule="auto"/>
      </w:pPr>
      <w:r>
        <w:separator/>
      </w:r>
    </w:p>
  </w:footnote>
  <w:footnote w:type="continuationSeparator" w:id="0">
    <w:p w14:paraId="114AF851" w14:textId="77777777" w:rsidR="00A74454" w:rsidRDefault="00A74454" w:rsidP="00701C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191D50"/>
    <w:multiLevelType w:val="hybridMultilevel"/>
    <w:tmpl w:val="DC88D24A"/>
    <w:lvl w:ilvl="0" w:tplc="B82ADAF0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2">
    <w:nsid w:val="1C731691"/>
    <w:multiLevelType w:val="hybridMultilevel"/>
    <w:tmpl w:val="92C87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FEF3953"/>
    <w:multiLevelType w:val="hybridMultilevel"/>
    <w:tmpl w:val="DA8E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0BC48E0"/>
    <w:multiLevelType w:val="hybridMultilevel"/>
    <w:tmpl w:val="D7B4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B0AA1"/>
    <w:multiLevelType w:val="hybridMultilevel"/>
    <w:tmpl w:val="287EE8FE"/>
    <w:lvl w:ilvl="0" w:tplc="F74EEDF4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8">
    <w:nsid w:val="36884500"/>
    <w:multiLevelType w:val="hybridMultilevel"/>
    <w:tmpl w:val="B6EACE0E"/>
    <w:lvl w:ilvl="0" w:tplc="01E02C60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9">
    <w:nsid w:val="368E1B31"/>
    <w:multiLevelType w:val="hybridMultilevel"/>
    <w:tmpl w:val="D7FC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474C7F"/>
    <w:multiLevelType w:val="hybridMultilevel"/>
    <w:tmpl w:val="89B8F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2F2F86"/>
    <w:multiLevelType w:val="hybridMultilevel"/>
    <w:tmpl w:val="B3C40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BBB2CDB"/>
    <w:multiLevelType w:val="hybridMultilevel"/>
    <w:tmpl w:val="1A6049B4"/>
    <w:lvl w:ilvl="0" w:tplc="40FEDA52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13"/>
  </w:num>
  <w:num w:numId="2">
    <w:abstractNumId w:val="10"/>
  </w:num>
  <w:num w:numId="3">
    <w:abstractNumId w:val="22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4"/>
  </w:num>
  <w:num w:numId="17">
    <w:abstractNumId w:val="21"/>
  </w:num>
  <w:num w:numId="18">
    <w:abstractNumId w:val="16"/>
  </w:num>
  <w:num w:numId="19">
    <w:abstractNumId w:val="20"/>
  </w:num>
  <w:num w:numId="20">
    <w:abstractNumId w:val="18"/>
  </w:num>
  <w:num w:numId="21">
    <w:abstractNumId w:val="12"/>
  </w:num>
  <w:num w:numId="22">
    <w:abstractNumId w:val="23"/>
  </w:num>
  <w:num w:numId="23">
    <w:abstractNumId w:val="1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14C"/>
    <w:rsid w:val="000005E5"/>
    <w:rsid w:val="00011406"/>
    <w:rsid w:val="0002376D"/>
    <w:rsid w:val="0002653B"/>
    <w:rsid w:val="0005393A"/>
    <w:rsid w:val="00053C19"/>
    <w:rsid w:val="00062C86"/>
    <w:rsid w:val="000669A3"/>
    <w:rsid w:val="00067960"/>
    <w:rsid w:val="00085DC7"/>
    <w:rsid w:val="000A2B7E"/>
    <w:rsid w:val="000A672E"/>
    <w:rsid w:val="000B366A"/>
    <w:rsid w:val="000D782C"/>
    <w:rsid w:val="000E3753"/>
    <w:rsid w:val="000E42D7"/>
    <w:rsid w:val="0010403A"/>
    <w:rsid w:val="00104953"/>
    <w:rsid w:val="00115623"/>
    <w:rsid w:val="00131FC0"/>
    <w:rsid w:val="00135544"/>
    <w:rsid w:val="00137116"/>
    <w:rsid w:val="00140015"/>
    <w:rsid w:val="00157A40"/>
    <w:rsid w:val="00170ED3"/>
    <w:rsid w:val="001727E7"/>
    <w:rsid w:val="001D4E5D"/>
    <w:rsid w:val="001F607B"/>
    <w:rsid w:val="001F7CF6"/>
    <w:rsid w:val="0020417C"/>
    <w:rsid w:val="0021281A"/>
    <w:rsid w:val="00222767"/>
    <w:rsid w:val="00236523"/>
    <w:rsid w:val="0024237E"/>
    <w:rsid w:val="00243BB8"/>
    <w:rsid w:val="00257AC4"/>
    <w:rsid w:val="00261814"/>
    <w:rsid w:val="002652BF"/>
    <w:rsid w:val="002720C9"/>
    <w:rsid w:val="00273550"/>
    <w:rsid w:val="0027621E"/>
    <w:rsid w:val="00294566"/>
    <w:rsid w:val="00295B32"/>
    <w:rsid w:val="002A01F1"/>
    <w:rsid w:val="002B561C"/>
    <w:rsid w:val="002B5A30"/>
    <w:rsid w:val="002D50AA"/>
    <w:rsid w:val="002E1972"/>
    <w:rsid w:val="002E599D"/>
    <w:rsid w:val="002F540C"/>
    <w:rsid w:val="00326D30"/>
    <w:rsid w:val="00330DD9"/>
    <w:rsid w:val="00340524"/>
    <w:rsid w:val="003409DF"/>
    <w:rsid w:val="00341D0A"/>
    <w:rsid w:val="00352301"/>
    <w:rsid w:val="00380F37"/>
    <w:rsid w:val="00383EDB"/>
    <w:rsid w:val="0039468A"/>
    <w:rsid w:val="003A76D1"/>
    <w:rsid w:val="003B0809"/>
    <w:rsid w:val="003B7A9C"/>
    <w:rsid w:val="003D7A9E"/>
    <w:rsid w:val="00400AD0"/>
    <w:rsid w:val="004044E7"/>
    <w:rsid w:val="00425DBC"/>
    <w:rsid w:val="00442B3C"/>
    <w:rsid w:val="00452544"/>
    <w:rsid w:val="00455EB4"/>
    <w:rsid w:val="004703D6"/>
    <w:rsid w:val="00470EB7"/>
    <w:rsid w:val="00480551"/>
    <w:rsid w:val="00481D22"/>
    <w:rsid w:val="00487FF4"/>
    <w:rsid w:val="004A6D8F"/>
    <w:rsid w:val="004B1BEE"/>
    <w:rsid w:val="004B2034"/>
    <w:rsid w:val="004B7DCA"/>
    <w:rsid w:val="004C5ED5"/>
    <w:rsid w:val="004C6BCA"/>
    <w:rsid w:val="004D1D58"/>
    <w:rsid w:val="004D51D8"/>
    <w:rsid w:val="00505A47"/>
    <w:rsid w:val="00506E3C"/>
    <w:rsid w:val="00512647"/>
    <w:rsid w:val="00512671"/>
    <w:rsid w:val="00523FFE"/>
    <w:rsid w:val="0053069F"/>
    <w:rsid w:val="005362A6"/>
    <w:rsid w:val="005378B5"/>
    <w:rsid w:val="00557FFA"/>
    <w:rsid w:val="005638D6"/>
    <w:rsid w:val="005721DA"/>
    <w:rsid w:val="00573C7B"/>
    <w:rsid w:val="00582961"/>
    <w:rsid w:val="00591AD3"/>
    <w:rsid w:val="0059788B"/>
    <w:rsid w:val="005A61CF"/>
    <w:rsid w:val="005A747E"/>
    <w:rsid w:val="005C5536"/>
    <w:rsid w:val="005D1E10"/>
    <w:rsid w:val="005D6C19"/>
    <w:rsid w:val="005E1A85"/>
    <w:rsid w:val="005E29BC"/>
    <w:rsid w:val="005F07EF"/>
    <w:rsid w:val="005F2B80"/>
    <w:rsid w:val="006050E3"/>
    <w:rsid w:val="006165E7"/>
    <w:rsid w:val="00625D10"/>
    <w:rsid w:val="006309C8"/>
    <w:rsid w:val="00633618"/>
    <w:rsid w:val="00656874"/>
    <w:rsid w:val="00663722"/>
    <w:rsid w:val="00674B59"/>
    <w:rsid w:val="00682917"/>
    <w:rsid w:val="0069429F"/>
    <w:rsid w:val="00695291"/>
    <w:rsid w:val="00695DD5"/>
    <w:rsid w:val="006A0D8C"/>
    <w:rsid w:val="006A2D63"/>
    <w:rsid w:val="006A6CA1"/>
    <w:rsid w:val="006B0CCB"/>
    <w:rsid w:val="006D05BC"/>
    <w:rsid w:val="006F18B0"/>
    <w:rsid w:val="00701C0F"/>
    <w:rsid w:val="0073377C"/>
    <w:rsid w:val="00755931"/>
    <w:rsid w:val="007758A7"/>
    <w:rsid w:val="00777DD4"/>
    <w:rsid w:val="007850D2"/>
    <w:rsid w:val="00796890"/>
    <w:rsid w:val="007A2901"/>
    <w:rsid w:val="007B67CC"/>
    <w:rsid w:val="007C14F7"/>
    <w:rsid w:val="007D4BC9"/>
    <w:rsid w:val="007D7A02"/>
    <w:rsid w:val="007E799B"/>
    <w:rsid w:val="007F252A"/>
    <w:rsid w:val="007F41A9"/>
    <w:rsid w:val="0081464E"/>
    <w:rsid w:val="008241C6"/>
    <w:rsid w:val="00830B10"/>
    <w:rsid w:val="00831664"/>
    <w:rsid w:val="0084213C"/>
    <w:rsid w:val="00843EF1"/>
    <w:rsid w:val="00855892"/>
    <w:rsid w:val="0086601C"/>
    <w:rsid w:val="008A4102"/>
    <w:rsid w:val="008B631D"/>
    <w:rsid w:val="008B7E1C"/>
    <w:rsid w:val="008C4B12"/>
    <w:rsid w:val="008D7062"/>
    <w:rsid w:val="008E056B"/>
    <w:rsid w:val="008E3868"/>
    <w:rsid w:val="00900A01"/>
    <w:rsid w:val="00904026"/>
    <w:rsid w:val="0092429D"/>
    <w:rsid w:val="00932D1C"/>
    <w:rsid w:val="00933AC6"/>
    <w:rsid w:val="00962B15"/>
    <w:rsid w:val="00965066"/>
    <w:rsid w:val="00965CA8"/>
    <w:rsid w:val="00970060"/>
    <w:rsid w:val="0098494A"/>
    <w:rsid w:val="00997A7D"/>
    <w:rsid w:val="00997C97"/>
    <w:rsid w:val="009B559F"/>
    <w:rsid w:val="009C25A7"/>
    <w:rsid w:val="009F1F83"/>
    <w:rsid w:val="00A04BCF"/>
    <w:rsid w:val="00A05974"/>
    <w:rsid w:val="00A071DB"/>
    <w:rsid w:val="00A1438F"/>
    <w:rsid w:val="00A32C1F"/>
    <w:rsid w:val="00A34467"/>
    <w:rsid w:val="00A367F7"/>
    <w:rsid w:val="00A5617B"/>
    <w:rsid w:val="00A74454"/>
    <w:rsid w:val="00A826B2"/>
    <w:rsid w:val="00A93506"/>
    <w:rsid w:val="00AC57A4"/>
    <w:rsid w:val="00AC604E"/>
    <w:rsid w:val="00AD0791"/>
    <w:rsid w:val="00AD58E0"/>
    <w:rsid w:val="00AF0282"/>
    <w:rsid w:val="00B04353"/>
    <w:rsid w:val="00B31585"/>
    <w:rsid w:val="00B35E8E"/>
    <w:rsid w:val="00B40E4F"/>
    <w:rsid w:val="00B51086"/>
    <w:rsid w:val="00B5478B"/>
    <w:rsid w:val="00B6046A"/>
    <w:rsid w:val="00B60AEA"/>
    <w:rsid w:val="00B65BE0"/>
    <w:rsid w:val="00B9247D"/>
    <w:rsid w:val="00BA5E42"/>
    <w:rsid w:val="00BB7643"/>
    <w:rsid w:val="00BB7920"/>
    <w:rsid w:val="00BC38CB"/>
    <w:rsid w:val="00BD1119"/>
    <w:rsid w:val="00BD54DF"/>
    <w:rsid w:val="00BE2D57"/>
    <w:rsid w:val="00BF1623"/>
    <w:rsid w:val="00C11388"/>
    <w:rsid w:val="00C4120F"/>
    <w:rsid w:val="00C5042D"/>
    <w:rsid w:val="00C6374D"/>
    <w:rsid w:val="00C71567"/>
    <w:rsid w:val="00C7498C"/>
    <w:rsid w:val="00C9564C"/>
    <w:rsid w:val="00C95CF3"/>
    <w:rsid w:val="00CA1E78"/>
    <w:rsid w:val="00CA7F91"/>
    <w:rsid w:val="00CB2FE0"/>
    <w:rsid w:val="00CF5D6C"/>
    <w:rsid w:val="00D304CF"/>
    <w:rsid w:val="00D465F1"/>
    <w:rsid w:val="00D617BF"/>
    <w:rsid w:val="00D87780"/>
    <w:rsid w:val="00D9398E"/>
    <w:rsid w:val="00D93FFD"/>
    <w:rsid w:val="00DB6926"/>
    <w:rsid w:val="00DC48DD"/>
    <w:rsid w:val="00DF59DD"/>
    <w:rsid w:val="00E174A6"/>
    <w:rsid w:val="00E26641"/>
    <w:rsid w:val="00E309C8"/>
    <w:rsid w:val="00E30EC4"/>
    <w:rsid w:val="00E325CF"/>
    <w:rsid w:val="00E62B91"/>
    <w:rsid w:val="00E6514C"/>
    <w:rsid w:val="00E669E0"/>
    <w:rsid w:val="00E768A7"/>
    <w:rsid w:val="00E85ECD"/>
    <w:rsid w:val="00E94641"/>
    <w:rsid w:val="00E96B23"/>
    <w:rsid w:val="00EB0178"/>
    <w:rsid w:val="00EB542D"/>
    <w:rsid w:val="00EB6CBC"/>
    <w:rsid w:val="00EC3808"/>
    <w:rsid w:val="00ED6C50"/>
    <w:rsid w:val="00EE0D85"/>
    <w:rsid w:val="00EE7B0F"/>
    <w:rsid w:val="00EF2DDC"/>
    <w:rsid w:val="00F123AB"/>
    <w:rsid w:val="00F55C10"/>
    <w:rsid w:val="00F93325"/>
    <w:rsid w:val="00FC7882"/>
    <w:rsid w:val="00FD2D2A"/>
    <w:rsid w:val="00FD423C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00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E6514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C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F41A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1C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C0F"/>
  </w:style>
  <w:style w:type="paragraph" w:styleId="Footer">
    <w:name w:val="footer"/>
    <w:basedOn w:val="Normal"/>
    <w:link w:val="FooterChar"/>
    <w:uiPriority w:val="99"/>
    <w:unhideWhenUsed/>
    <w:rsid w:val="00701C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C0F"/>
  </w:style>
  <w:style w:type="character" w:customStyle="1" w:styleId="ar">
    <w:name w:val="ar"/>
    <w:basedOn w:val="DefaultParagraphFont"/>
    <w:rsid w:val="00404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E6514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C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F41A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1C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C0F"/>
  </w:style>
  <w:style w:type="paragraph" w:styleId="Footer">
    <w:name w:val="footer"/>
    <w:basedOn w:val="Normal"/>
    <w:link w:val="FooterChar"/>
    <w:uiPriority w:val="99"/>
    <w:unhideWhenUsed/>
    <w:rsid w:val="00701C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C0F"/>
  </w:style>
  <w:style w:type="character" w:customStyle="1" w:styleId="ar">
    <w:name w:val="ar"/>
    <w:basedOn w:val="DefaultParagraphFont"/>
    <w:rsid w:val="0040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309/1309.2183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4154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Kinney</dc:creator>
  <cp:lastModifiedBy>pritam shrestha</cp:lastModifiedBy>
  <cp:revision>223</cp:revision>
  <dcterms:created xsi:type="dcterms:W3CDTF">2020-06-24T16:43:00Z</dcterms:created>
  <dcterms:modified xsi:type="dcterms:W3CDTF">2020-07-31T23:40:00Z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